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8B7F8" w14:textId="77777777" w:rsidR="00070635" w:rsidRDefault="00070635">
      <w:pPr>
        <w:pStyle w:val="Title"/>
      </w:pPr>
      <w:r>
        <w:t>Embedded: Command Line process</w:t>
      </w:r>
    </w:p>
    <w:p w14:paraId="18668741" w14:textId="77777777" w:rsidR="00524388" w:rsidRDefault="00070635" w:rsidP="00070635">
      <w:pPr>
        <w:pStyle w:val="Heading1"/>
      </w:pPr>
      <w:r>
        <w:t>Install CCS</w:t>
      </w:r>
    </w:p>
    <w:p w14:paraId="305F7A24" w14:textId="77777777" w:rsidR="00070635" w:rsidRDefault="00070635" w:rsidP="00070635">
      <w:pPr>
        <w:pStyle w:val="ListParagraph"/>
        <w:numPr>
          <w:ilvl w:val="0"/>
          <w:numId w:val="17"/>
        </w:numPr>
      </w:pPr>
      <w:r>
        <w:t xml:space="preserve">Click on the following link: </w:t>
      </w:r>
      <w:hyperlink r:id="rId7" w:anchor="Download_the_latest_CCS" w:history="1">
        <w:r w:rsidRPr="00070635">
          <w:rPr>
            <w:rStyle w:val="Hyperlink"/>
          </w:rPr>
          <w:t>http://processors.wiki.ti.com/index.php/Download_CCS#Download_the_latest_CCS</w:t>
        </w:r>
      </w:hyperlink>
    </w:p>
    <w:p w14:paraId="59DD9363" w14:textId="77777777" w:rsidR="00070635" w:rsidRPr="00070635" w:rsidRDefault="00070635" w:rsidP="00070635">
      <w:pPr>
        <w:pStyle w:val="ListParagraph"/>
      </w:pPr>
      <w:r w:rsidRPr="00070635">
        <w:rPr>
          <w:noProof/>
        </w:rPr>
        <w:drawing>
          <wp:inline distT="0" distB="0" distL="0" distR="0" wp14:anchorId="10D357C7" wp14:editId="16DB1AC7">
            <wp:extent cx="59055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34C7" w14:textId="77777777" w:rsidR="00070635" w:rsidRDefault="00070635" w:rsidP="00070635">
      <w:pPr>
        <w:pStyle w:val="ListParagraph"/>
        <w:numPr>
          <w:ilvl w:val="0"/>
          <w:numId w:val="17"/>
        </w:numPr>
      </w:pPr>
      <w:r>
        <w:t>Download the installer for your system.</w:t>
      </w:r>
    </w:p>
    <w:p w14:paraId="66317AC7" w14:textId="77777777" w:rsidR="00070635" w:rsidRDefault="00070635" w:rsidP="00070635">
      <w:pPr>
        <w:pStyle w:val="ListParagraph"/>
        <w:numPr>
          <w:ilvl w:val="0"/>
          <w:numId w:val="17"/>
        </w:numPr>
      </w:pPr>
      <w:r>
        <w:t>Unzip it.</w:t>
      </w:r>
    </w:p>
    <w:p w14:paraId="133FFEE2" w14:textId="77777777" w:rsidR="00070635" w:rsidRDefault="00070635" w:rsidP="00070635">
      <w:pPr>
        <w:pStyle w:val="ListParagraph"/>
        <w:numPr>
          <w:ilvl w:val="0"/>
          <w:numId w:val="17"/>
        </w:numPr>
      </w:pPr>
      <w:r>
        <w:t>Click on ccs_setup_&lt;version_number&gt; to launch the installer.</w:t>
      </w:r>
    </w:p>
    <w:p w14:paraId="1921EEBC" w14:textId="77777777" w:rsidR="00070635" w:rsidRDefault="00070635" w:rsidP="00070635">
      <w:pPr>
        <w:pStyle w:val="ListParagraph"/>
        <w:numPr>
          <w:ilvl w:val="0"/>
          <w:numId w:val="17"/>
        </w:numPr>
      </w:pPr>
      <w:r>
        <w:t>Follow the instructions on the installer, and keep track of where you installed ccs.</w:t>
      </w:r>
    </w:p>
    <w:p w14:paraId="5576AEC3" w14:textId="0287DD9F" w:rsidR="009B59D8" w:rsidRDefault="009B59D8" w:rsidP="00070635">
      <w:pPr>
        <w:pStyle w:val="Heading1"/>
      </w:pPr>
      <w:r>
        <w:t>Build</w:t>
      </w:r>
    </w:p>
    <w:p w14:paraId="314DDC61" w14:textId="78ACCBA6" w:rsidR="009B59D8" w:rsidRDefault="009B59D8" w:rsidP="009B59D8">
      <w:pPr>
        <w:pStyle w:val="ListParagraph"/>
        <w:numPr>
          <w:ilvl w:val="0"/>
          <w:numId w:val="19"/>
        </w:numPr>
      </w:pPr>
      <w:r>
        <w:t>Download the TI msp430-gcc tool from this link for your machine:</w:t>
      </w:r>
    </w:p>
    <w:p w14:paraId="1E0EE317" w14:textId="1866634B" w:rsidR="009B59D8" w:rsidRDefault="00E17221" w:rsidP="009B59D8">
      <w:pPr>
        <w:pStyle w:val="ListParagraph"/>
      </w:pPr>
      <w:hyperlink r:id="rId9" w:history="1">
        <w:r w:rsidR="009B59D8" w:rsidRPr="002058AC">
          <w:rPr>
            <w:rStyle w:val="Hyperlink"/>
          </w:rPr>
          <w:t>http://software-dl.ti.com/msp430/msp430_public_sw/mcu/msp430/MSPGCC/latest/index_FDS.html</w:t>
        </w:r>
      </w:hyperlink>
      <w:r w:rsidR="009B59D8">
        <w:t xml:space="preserve"> (Free TI account required, choose Civil if prompted)</w:t>
      </w:r>
    </w:p>
    <w:p w14:paraId="5D42B4D5" w14:textId="7385A528" w:rsidR="009B59D8" w:rsidRDefault="009B59D8" w:rsidP="009B59D8">
      <w:pPr>
        <w:pStyle w:val="ListParagraph"/>
      </w:pPr>
      <w:r w:rsidRPr="009B59D8">
        <w:rPr>
          <w:noProof/>
        </w:rPr>
        <w:drawing>
          <wp:inline distT="0" distB="0" distL="0" distR="0" wp14:anchorId="691DD8E1" wp14:editId="13B1B40C">
            <wp:extent cx="6675120" cy="13227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80AC" w14:textId="50AF3738" w:rsidR="009B59D8" w:rsidRDefault="009B59D8" w:rsidP="009B59D8">
      <w:pPr>
        <w:pStyle w:val="ListParagraph"/>
        <w:numPr>
          <w:ilvl w:val="0"/>
          <w:numId w:val="19"/>
        </w:numPr>
      </w:pPr>
      <w:r>
        <w:t>Before opening the file change ownership setting[ask Professor Delong how to]</w:t>
      </w:r>
    </w:p>
    <w:p w14:paraId="4246B89B" w14:textId="179D4C90" w:rsidR="009B59D8" w:rsidRDefault="009B59D8" w:rsidP="009B59D8">
      <w:pPr>
        <w:pStyle w:val="ListParagraph"/>
        <w:numPr>
          <w:ilvl w:val="0"/>
          <w:numId w:val="19"/>
        </w:numPr>
      </w:pPr>
      <w:r>
        <w:lastRenderedPageBreak/>
        <w:t xml:space="preserve">Follow the instructions in the installer. Keep track of where the file is being installed. </w:t>
      </w:r>
    </w:p>
    <w:p w14:paraId="4E4B184B" w14:textId="77777777" w:rsidR="009B59D8" w:rsidRDefault="009B59D8" w:rsidP="009B59D8">
      <w:pPr>
        <w:pStyle w:val="ListParagraph"/>
        <w:numPr>
          <w:ilvl w:val="0"/>
          <w:numId w:val="19"/>
        </w:numPr>
      </w:pPr>
      <w:r>
        <w:t>Go into the folder-&gt;examples-&gt;</w:t>
      </w:r>
      <w:r w:rsidRPr="009B59D8">
        <w:t>msp430g2553</w:t>
      </w:r>
      <w:r>
        <w:t xml:space="preserve"> and run make in command line.</w:t>
      </w:r>
    </w:p>
    <w:p w14:paraId="5CF8641A" w14:textId="357841C4" w:rsidR="009B59D8" w:rsidRDefault="009B59D8" w:rsidP="009B59D8">
      <w:pPr>
        <w:pStyle w:val="ListParagraph"/>
        <w:numPr>
          <w:ilvl w:val="0"/>
          <w:numId w:val="19"/>
        </w:numPr>
      </w:pPr>
      <w:r>
        <w:t xml:space="preserve">This will give you the msp430g2553.out </w:t>
      </w:r>
    </w:p>
    <w:p w14:paraId="45D0527A" w14:textId="0036E833" w:rsidR="00070635" w:rsidRDefault="00070635" w:rsidP="00070635">
      <w:pPr>
        <w:pStyle w:val="Heading1"/>
      </w:pPr>
      <w:r>
        <w:t>Flash</w:t>
      </w:r>
    </w:p>
    <w:p w14:paraId="63F8E44A" w14:textId="77777777" w:rsidR="00070635" w:rsidRDefault="00070635" w:rsidP="00070635">
      <w:pPr>
        <w:pStyle w:val="ListParagraph"/>
        <w:numPr>
          <w:ilvl w:val="0"/>
          <w:numId w:val="18"/>
        </w:numPr>
      </w:pPr>
      <w:r>
        <w:t>Go to command line</w:t>
      </w:r>
    </w:p>
    <w:p w14:paraId="5E5AE025" w14:textId="77777777" w:rsidR="00070635" w:rsidRDefault="00070635" w:rsidP="00070635">
      <w:pPr>
        <w:pStyle w:val="ListParagraph"/>
        <w:numPr>
          <w:ilvl w:val="0"/>
          <w:numId w:val="18"/>
        </w:numPr>
      </w:pPr>
      <w:r>
        <w:t>Go into the TI folder created for ccs[defaults to /Applications/ti for mac]</w:t>
      </w:r>
    </w:p>
    <w:p w14:paraId="5F55CF8B" w14:textId="77777777" w:rsidR="00070635" w:rsidRDefault="00070635" w:rsidP="00070635">
      <w:pPr>
        <w:pStyle w:val="ListParagraph"/>
        <w:numPr>
          <w:ilvl w:val="0"/>
          <w:numId w:val="18"/>
        </w:numPr>
      </w:pPr>
      <w:r>
        <w:t>Go to the folder:</w:t>
      </w:r>
    </w:p>
    <w:p w14:paraId="7A07FB1B" w14:textId="77777777" w:rsidR="00070635" w:rsidRDefault="00070635" w:rsidP="00070635">
      <w:pPr>
        <w:pStyle w:val="ListParagraph"/>
      </w:pPr>
      <w:r>
        <w:t>$</w:t>
      </w:r>
      <w:r w:rsidRPr="00070635">
        <w:t>cd /Applications/ti/ccs901/ccs/ccs_base/scripting/examples/uniflash/cmdLine/</w:t>
      </w:r>
    </w:p>
    <w:p w14:paraId="1F39456E" w14:textId="77777777" w:rsidR="00070635" w:rsidRDefault="00070635" w:rsidP="00070635">
      <w:pPr>
        <w:pStyle w:val="ListParagraph"/>
        <w:numPr>
          <w:ilvl w:val="0"/>
          <w:numId w:val="18"/>
        </w:numPr>
      </w:pPr>
      <w:r>
        <w:t>Make the uniflash.sh file executable. To do so on Mac, simply type:</w:t>
      </w:r>
      <w:r>
        <w:br/>
        <w:t>$chmod +x ./uniflash.sh</w:t>
      </w:r>
    </w:p>
    <w:p w14:paraId="732941EF" w14:textId="5ACFC875" w:rsidR="00070635" w:rsidRDefault="009B59D8" w:rsidP="00070635">
      <w:pPr>
        <w:pStyle w:val="ListParagraph"/>
        <w:numPr>
          <w:ilvl w:val="0"/>
          <w:numId w:val="18"/>
        </w:numPr>
      </w:pPr>
      <w:r>
        <w:t>Copy over “</w:t>
      </w:r>
      <w:r w:rsidRPr="009B59D8">
        <w:t>MSP430G2553.ccxml</w:t>
      </w:r>
      <w:r>
        <w:t xml:space="preserve">” into </w:t>
      </w:r>
      <w:r w:rsidR="00DD305E" w:rsidRPr="00070635">
        <w:t>uniflash</w:t>
      </w:r>
      <w:r w:rsidR="00DD305E">
        <w:t>/configs (parent folder to cmdLine /configs)</w:t>
      </w:r>
    </w:p>
    <w:p w14:paraId="522C0B40" w14:textId="08F65A11" w:rsidR="00DD305E" w:rsidRDefault="00DD305E" w:rsidP="00070635">
      <w:pPr>
        <w:pStyle w:val="ListParagraph"/>
        <w:numPr>
          <w:ilvl w:val="0"/>
          <w:numId w:val="18"/>
        </w:numPr>
      </w:pPr>
      <w:r>
        <w:t>Copy over “</w:t>
      </w:r>
      <w:r w:rsidRPr="00DD305E">
        <w:t>msp430g2553.out</w:t>
      </w:r>
      <w:r>
        <w:t>” into uniflash/programs</w:t>
      </w:r>
    </w:p>
    <w:p w14:paraId="6DE9F0C0" w14:textId="1D927EB5" w:rsidR="00DD305E" w:rsidRDefault="00DD305E" w:rsidP="00070635">
      <w:pPr>
        <w:pStyle w:val="ListParagraph"/>
        <w:numPr>
          <w:ilvl w:val="0"/>
          <w:numId w:val="18"/>
        </w:numPr>
      </w:pPr>
      <w:r>
        <w:t>Run:</w:t>
      </w:r>
    </w:p>
    <w:p w14:paraId="1813B4BB" w14:textId="786FE549" w:rsidR="00DD305E" w:rsidRDefault="00DD305E" w:rsidP="00DD305E">
      <w:pPr>
        <w:pStyle w:val="ListParagraph"/>
      </w:pPr>
      <w:r w:rsidRPr="00DD305E">
        <w:t>./uniflash.sh -ccxml ../configs/MSP430G2553.ccxml -program ../programs/msp430g2553.out</w:t>
      </w:r>
    </w:p>
    <w:p w14:paraId="7FE7EC9F" w14:textId="13D2A3C9" w:rsidR="00DD305E" w:rsidRDefault="00DD305E" w:rsidP="00DD305E">
      <w:pPr>
        <w:pStyle w:val="ListParagraph"/>
        <w:numPr>
          <w:ilvl w:val="0"/>
          <w:numId w:val="18"/>
        </w:numPr>
      </w:pPr>
      <w:r>
        <w:t>You have successfully flashed the device</w:t>
      </w:r>
    </w:p>
    <w:p w14:paraId="0C406FBC" w14:textId="12E218B5" w:rsidR="00DD305E" w:rsidRDefault="00DD305E" w:rsidP="00DD305E">
      <w:pPr>
        <w:pStyle w:val="Heading1"/>
      </w:pPr>
      <w:r>
        <w:t>Debug</w:t>
      </w:r>
    </w:p>
    <w:p w14:paraId="06DAA48F" w14:textId="1BC46AD5" w:rsidR="00DD305E" w:rsidRDefault="00DD305E" w:rsidP="00DD305E">
      <w:pPr>
        <w:pStyle w:val="ListParagraph"/>
        <w:numPr>
          <w:ilvl w:val="0"/>
          <w:numId w:val="20"/>
        </w:numPr>
      </w:pPr>
      <w:r>
        <w:t>Install Homebrew if you don’t already have it installed</w:t>
      </w:r>
    </w:p>
    <w:p w14:paraId="59432FD7" w14:textId="2E95CAD4" w:rsidR="00DD305E" w:rsidRDefault="00DD305E" w:rsidP="00DD305E">
      <w:pPr>
        <w:pStyle w:val="ListParagraph"/>
        <w:numPr>
          <w:ilvl w:val="0"/>
          <w:numId w:val="20"/>
        </w:numPr>
      </w:pPr>
      <w:r>
        <w:t>Run:</w:t>
      </w:r>
      <w:r>
        <w:br/>
        <w:t>brew install mspdebug</w:t>
      </w:r>
    </w:p>
    <w:p w14:paraId="70729FF8" w14:textId="71F92842" w:rsidR="00DD305E" w:rsidRDefault="00DD305E" w:rsidP="00DD305E">
      <w:pPr>
        <w:pStyle w:val="ListParagraph"/>
        <w:numPr>
          <w:ilvl w:val="0"/>
          <w:numId w:val="20"/>
        </w:numPr>
      </w:pPr>
      <w:r>
        <w:t>Go to:</w:t>
      </w:r>
      <w:r>
        <w:br/>
        <w:t>cd ..</w:t>
      </w:r>
      <w:r>
        <w:br/>
        <w:t>cd ..</w:t>
      </w:r>
      <w:r>
        <w:br/>
        <w:t>cd usr/local/Cellar/mspdebug</w:t>
      </w:r>
      <w:r w:rsidR="007402F1">
        <w:t>/0.25</w:t>
      </w:r>
      <w:bookmarkStart w:id="0" w:name="_GoBack"/>
      <w:bookmarkEnd w:id="0"/>
      <w:r>
        <w:t>/bin</w:t>
      </w:r>
    </w:p>
    <w:p w14:paraId="085391FE" w14:textId="792825FA" w:rsidR="00DD305E" w:rsidRDefault="00DD305E" w:rsidP="00DD305E">
      <w:pPr>
        <w:pStyle w:val="ListParagraph"/>
        <w:numPr>
          <w:ilvl w:val="0"/>
          <w:numId w:val="20"/>
        </w:numPr>
      </w:pPr>
      <w:r>
        <w:t>Copy “</w:t>
      </w:r>
      <w:r w:rsidRPr="00DD305E">
        <w:t>libmsp430</w:t>
      </w:r>
      <w:r>
        <w:t>.so” into the folder</w:t>
      </w:r>
    </w:p>
    <w:p w14:paraId="1445E434" w14:textId="1CAD7668" w:rsidR="00DD305E" w:rsidRDefault="00DD305E" w:rsidP="00DD305E">
      <w:pPr>
        <w:pStyle w:val="ListParagraph"/>
        <w:numPr>
          <w:ilvl w:val="0"/>
          <w:numId w:val="20"/>
        </w:numPr>
      </w:pPr>
      <w:r>
        <w:t>Run:</w:t>
      </w:r>
      <w:r>
        <w:br/>
        <w:t>./mspdebug tilib</w:t>
      </w:r>
    </w:p>
    <w:p w14:paraId="45A43F29" w14:textId="1FC1F388" w:rsidR="00DD305E" w:rsidRDefault="00DD305E" w:rsidP="00DD305E">
      <w:pPr>
        <w:pStyle w:val="ListParagraph"/>
        <w:numPr>
          <w:ilvl w:val="0"/>
          <w:numId w:val="20"/>
        </w:numPr>
      </w:pPr>
      <w:r>
        <w:t>See flashing lights</w:t>
      </w:r>
      <w:r w:rsidR="00936531">
        <w:t>!</w:t>
      </w:r>
    </w:p>
    <w:p w14:paraId="6A5D1F85" w14:textId="77777777" w:rsidR="00DD305E" w:rsidRPr="00DD305E" w:rsidRDefault="00DD305E" w:rsidP="00DD305E">
      <w:pPr>
        <w:ind w:left="360"/>
      </w:pPr>
    </w:p>
    <w:sectPr w:rsidR="00DD305E" w:rsidRPr="00DD305E">
      <w:footerReference w:type="default" r:id="rId11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7DFD5" w14:textId="77777777" w:rsidR="00E17221" w:rsidRDefault="00E17221">
      <w:pPr>
        <w:spacing w:after="0" w:line="240" w:lineRule="auto"/>
      </w:pPr>
      <w:r>
        <w:separator/>
      </w:r>
    </w:p>
  </w:endnote>
  <w:endnote w:type="continuationSeparator" w:id="0">
    <w:p w14:paraId="08A7EE93" w14:textId="77777777" w:rsidR="00E17221" w:rsidRDefault="00E1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E327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D680C" w14:textId="77777777" w:rsidR="00E17221" w:rsidRDefault="00E17221">
      <w:pPr>
        <w:spacing w:after="0" w:line="240" w:lineRule="auto"/>
      </w:pPr>
      <w:r>
        <w:separator/>
      </w:r>
    </w:p>
  </w:footnote>
  <w:footnote w:type="continuationSeparator" w:id="0">
    <w:p w14:paraId="49CDFD45" w14:textId="77777777" w:rsidR="00E17221" w:rsidRDefault="00E17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C55BB"/>
    <w:multiLevelType w:val="hybridMultilevel"/>
    <w:tmpl w:val="5ECAF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04AB6"/>
    <w:multiLevelType w:val="hybridMultilevel"/>
    <w:tmpl w:val="E0A25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C417F"/>
    <w:multiLevelType w:val="hybridMultilevel"/>
    <w:tmpl w:val="19CE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0446D"/>
    <w:multiLevelType w:val="hybridMultilevel"/>
    <w:tmpl w:val="19CE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2"/>
  </w:num>
  <w:num w:numId="18">
    <w:abstractNumId w:val="15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35"/>
    <w:rsid w:val="00070635"/>
    <w:rsid w:val="000A66FD"/>
    <w:rsid w:val="002C08FA"/>
    <w:rsid w:val="00371D28"/>
    <w:rsid w:val="003F31CF"/>
    <w:rsid w:val="00524388"/>
    <w:rsid w:val="00563355"/>
    <w:rsid w:val="007402F1"/>
    <w:rsid w:val="00936531"/>
    <w:rsid w:val="0094606A"/>
    <w:rsid w:val="009B59D8"/>
    <w:rsid w:val="00BB58E9"/>
    <w:rsid w:val="00DD305E"/>
    <w:rsid w:val="00E17221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B0A33"/>
  <w15:chartTrackingRefBased/>
  <w15:docId w15:val="{68BC5985-0B42-B344-8E32-5D187786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70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635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cessors.wiki.ti.com/index.php/Download_C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software-dl.ti.com/msp430/msp430_public_sw/mcu/msp430/MSPGCC/latest/index_FD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ddhant/Library/Containers/com.microsoft.Word/Data/Library/Application%20Support/Microsoft/Office/16.0/DTS/en-US%7bCA50A3C7-B38A-9247-9D53-8F1988618FF1%7d/%7bB490F493-8E3D-A149-8A74-6B3050162BF1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{B490F493-8E3D-A149-8A74-6B3050162BF1}tf10002069.dotx</Template>
  <TotalTime>19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Siddhant Goel</cp:lastModifiedBy>
  <cp:revision>4</cp:revision>
  <dcterms:created xsi:type="dcterms:W3CDTF">2019-04-17T19:32:00Z</dcterms:created>
  <dcterms:modified xsi:type="dcterms:W3CDTF">2019-04-18T02:58:00Z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